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D95C67" w14:paraId="11CDC5D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D4C5AB8" w14:textId="484E7AD9" w:rsidR="00692703" w:rsidRPr="00D95C67" w:rsidRDefault="00D95C67" w:rsidP="00913946">
            <w:pPr>
              <w:pStyle w:val="Title"/>
              <w:rPr>
                <w:sz w:val="56"/>
                <w:lang w:val="pt-BR"/>
              </w:rPr>
            </w:pPr>
            <w:r w:rsidRPr="00D95C67">
              <w:rPr>
                <w:sz w:val="56"/>
                <w:lang w:val="pt-BR"/>
              </w:rPr>
              <w:t>Nicholas Guedes</w:t>
            </w:r>
            <w:r w:rsidR="00692703" w:rsidRPr="00D95C67">
              <w:rPr>
                <w:sz w:val="56"/>
                <w:lang w:val="pt-BR"/>
              </w:rPr>
              <w:t xml:space="preserve"> </w:t>
            </w:r>
            <w:r w:rsidRPr="00D95C67">
              <w:rPr>
                <w:rStyle w:val="IntenseEmphasis"/>
                <w:sz w:val="56"/>
                <w:lang w:val="pt-BR"/>
              </w:rPr>
              <w:t>Bertani</w:t>
            </w:r>
          </w:p>
          <w:p w14:paraId="2C44A95A" w14:textId="5560506A" w:rsidR="00D95C67" w:rsidRPr="00D95C67" w:rsidRDefault="00D95C67" w:rsidP="00D95C67">
            <w:pPr>
              <w:pStyle w:val="ContactInfo"/>
              <w:contextualSpacing w:val="0"/>
              <w:rPr>
                <w:lang w:val="pt-BR"/>
              </w:rPr>
            </w:pPr>
            <w:r w:rsidRPr="00D95C67">
              <w:rPr>
                <w:lang w:val="pt-BR"/>
              </w:rPr>
              <w:t xml:space="preserve">Av. </w:t>
            </w:r>
            <w:proofErr w:type="spellStart"/>
            <w:r w:rsidRPr="00D95C67">
              <w:rPr>
                <w:lang w:val="pt-BR"/>
              </w:rPr>
              <w:t>Chibarás</w:t>
            </w:r>
            <w:proofErr w:type="spellEnd"/>
            <w:r w:rsidRPr="00D95C67">
              <w:rPr>
                <w:lang w:val="pt-BR"/>
              </w:rPr>
              <w:t>, 853</w:t>
            </w:r>
            <w:r>
              <w:rPr>
                <w:lang w:val="pt-BR"/>
              </w:rPr>
              <w:t xml:space="preserve"> </w:t>
            </w:r>
            <w:r w:rsidRPr="00851853">
              <w:rPr>
                <w:lang w:val="it-IT"/>
              </w:rPr>
              <w:t xml:space="preserve">- </w:t>
            </w:r>
            <w:proofErr w:type="spellStart"/>
            <w:r w:rsidRPr="00851853">
              <w:rPr>
                <w:lang w:val="it-IT"/>
              </w:rPr>
              <w:t>São</w:t>
            </w:r>
            <w:proofErr w:type="spellEnd"/>
            <w:r w:rsidRPr="00851853">
              <w:rPr>
                <w:lang w:val="it-IT"/>
              </w:rPr>
              <w:t xml:space="preserve"> Paulo</w:t>
            </w:r>
            <w:r w:rsidR="00692703" w:rsidRPr="00D95C67">
              <w:rPr>
                <w:lang w:val="pt-BR"/>
              </w:rPr>
              <w:t xml:space="preserve"> </w:t>
            </w:r>
            <w:sdt>
              <w:sdtPr>
                <w:rPr>
                  <w:lang w:val="pt-BR"/>
                </w:rPr>
                <w:alias w:val="Divider dot:"/>
                <w:tag w:val="Divider dot:"/>
                <w:id w:val="1657958369"/>
                <w:placeholder>
                  <w:docPart w:val="CF7E2C680B54424989E22A46F9C96F7B"/>
                </w:placeholder>
                <w:temporary/>
                <w:showingPlcHdr/>
                <w15:appearance w15:val="hidden"/>
              </w:sdtPr>
              <w:sdtEndPr/>
              <w:sdtContent>
                <w:r w:rsidRPr="00D95C67">
                  <w:rPr>
                    <w:lang w:val="pt-BR"/>
                  </w:rPr>
                  <w:t>·</w:t>
                </w:r>
              </w:sdtContent>
            </w:sdt>
            <w:r w:rsidRPr="00D95C67">
              <w:rPr>
                <w:lang w:val="pt-BR"/>
              </w:rPr>
              <w:t xml:space="preserve"> 23 anos </w:t>
            </w:r>
            <w:sdt>
              <w:sdtPr>
                <w:rPr>
                  <w:lang w:val="pt-BR"/>
                </w:rPr>
                <w:alias w:val="Divider dot:"/>
                <w:tag w:val="Divider dot:"/>
                <w:id w:val="-1873370360"/>
                <w:placeholder>
                  <w:docPart w:val="515A9E01BAC8384E91F33211BF77329F"/>
                </w:placeholder>
                <w:temporary/>
                <w:showingPlcHdr/>
                <w15:appearance w15:val="hidden"/>
              </w:sdtPr>
              <w:sdtEndPr/>
              <w:sdtContent>
                <w:r w:rsidRPr="00D95C67">
                  <w:rPr>
                    <w:lang w:val="pt-BR"/>
                  </w:rPr>
                  <w:t>·</w:t>
                </w:r>
              </w:sdtContent>
            </w:sdt>
            <w:r w:rsidRPr="00D95C67">
              <w:rPr>
                <w:lang w:val="pt-BR"/>
              </w:rPr>
              <w:t xml:space="preserve"> solteiro</w:t>
            </w:r>
            <w:r w:rsidR="00851853">
              <w:rPr>
                <w:lang w:val="pt-BR"/>
              </w:rPr>
              <w:t xml:space="preserve"> </w:t>
            </w:r>
            <w:sdt>
              <w:sdtPr>
                <w:rPr>
                  <w:lang w:val="pt-BR"/>
                </w:rPr>
                <w:alias w:val="Divider dot:"/>
                <w:tag w:val="Divider dot:"/>
                <w:id w:val="-786418821"/>
                <w:placeholder>
                  <w:docPart w:val="5AC8307F3B7CE14A933CE121EFE6232E"/>
                </w:placeholder>
                <w:temporary/>
                <w:showingPlcHdr/>
                <w15:appearance w15:val="hidden"/>
              </w:sdtPr>
              <w:sdtEndPr/>
              <w:sdtContent>
                <w:r w:rsidR="00851853" w:rsidRPr="00D95C67">
                  <w:rPr>
                    <w:lang w:val="pt-BR"/>
                  </w:rPr>
                  <w:t>·</w:t>
                </w:r>
              </w:sdtContent>
            </w:sdt>
            <w:r w:rsidR="00851853" w:rsidRPr="00D95C67">
              <w:rPr>
                <w:lang w:val="pt-BR"/>
              </w:rPr>
              <w:t xml:space="preserve"> </w:t>
            </w:r>
            <w:r w:rsidR="00851853">
              <w:rPr>
                <w:lang w:val="pt-BR"/>
              </w:rPr>
              <w:t>Atualizado em 0</w:t>
            </w:r>
            <w:r w:rsidR="00241AD3">
              <w:rPr>
                <w:lang w:val="pt-BR"/>
              </w:rPr>
              <w:t>9</w:t>
            </w:r>
            <w:r w:rsidR="00851853">
              <w:rPr>
                <w:lang w:val="pt-BR"/>
              </w:rPr>
              <w:t>/2021</w:t>
            </w:r>
          </w:p>
          <w:p w14:paraId="65411E4E" w14:textId="1F29A19E" w:rsidR="00692703" w:rsidRPr="00D95C67" w:rsidRDefault="00692703" w:rsidP="00913946">
            <w:pPr>
              <w:pStyle w:val="ContactInfo"/>
              <w:contextualSpacing w:val="0"/>
              <w:rPr>
                <w:lang w:val="pt-BR"/>
              </w:rPr>
            </w:pPr>
          </w:p>
          <w:p w14:paraId="0E3491E5" w14:textId="6BDE1FEC" w:rsidR="00692703" w:rsidRPr="00D95C67" w:rsidRDefault="00D95C67" w:rsidP="00913946">
            <w:pPr>
              <w:pStyle w:val="ContactInfoEmphasis"/>
              <w:contextualSpacing w:val="0"/>
              <w:rPr>
                <w:lang w:val="pt-BR"/>
              </w:rPr>
            </w:pPr>
            <w:r w:rsidRPr="00D95C67">
              <w:rPr>
                <w:lang w:val="pt-BR"/>
              </w:rPr>
              <w:t>nicholasbertani@gmail.com</w:t>
            </w:r>
            <w:r w:rsidR="00692703" w:rsidRPr="00D95C67">
              <w:rPr>
                <w:lang w:val="pt-BR"/>
              </w:rPr>
              <w:t xml:space="preserve"> </w:t>
            </w:r>
            <w:sdt>
              <w:sdtPr>
                <w:rPr>
                  <w:lang w:val="pt-BR"/>
                </w:rPr>
                <w:alias w:val="Divider dot:"/>
                <w:tag w:val="Divider dot:"/>
                <w:id w:val="2000459528"/>
                <w:placeholder>
                  <w:docPart w:val="ABF5D949173AC54AB5B1D772C938A9A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95C67">
                  <w:rPr>
                    <w:lang w:val="pt-BR"/>
                  </w:rPr>
                  <w:t>·</w:t>
                </w:r>
              </w:sdtContent>
            </w:sdt>
            <w:r w:rsidR="00692703" w:rsidRPr="00D95C67">
              <w:rPr>
                <w:lang w:val="pt-BR"/>
              </w:rPr>
              <w:t xml:space="preserve"> </w:t>
            </w:r>
            <w:r w:rsidR="005218AA">
              <w:rPr>
                <w:lang w:val="pt-BR"/>
              </w:rPr>
              <w:t>(11) 97311 - 7409</w:t>
            </w:r>
          </w:p>
        </w:tc>
      </w:tr>
      <w:tr w:rsidR="009571D8" w:rsidRPr="00D95C67" w14:paraId="72128FB9" w14:textId="77777777" w:rsidTr="00692703">
        <w:tc>
          <w:tcPr>
            <w:tcW w:w="9360" w:type="dxa"/>
            <w:tcMar>
              <w:top w:w="432" w:type="dxa"/>
            </w:tcMar>
          </w:tcPr>
          <w:p w14:paraId="1E2AFC02" w14:textId="636801C8" w:rsidR="001755A8" w:rsidRPr="00D95C67" w:rsidRDefault="001755A8" w:rsidP="00913946">
            <w:pPr>
              <w:contextualSpacing w:val="0"/>
              <w:rPr>
                <w:lang w:val="pt-BR"/>
              </w:rPr>
            </w:pPr>
          </w:p>
        </w:tc>
      </w:tr>
    </w:tbl>
    <w:p w14:paraId="4D20927C" w14:textId="42D8B56B" w:rsidR="004E01EB" w:rsidRPr="00D95C67" w:rsidRDefault="00D95C67" w:rsidP="004E01EB">
      <w:pPr>
        <w:pStyle w:val="Heading1"/>
        <w:rPr>
          <w:lang w:val="pt-BR"/>
        </w:rPr>
      </w:pPr>
      <w:r w:rsidRPr="00D95C67">
        <w:rPr>
          <w:lang w:val="pt-BR"/>
        </w:rPr>
        <w:t>Experiencia Acadêmica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1E0FC9" w14:paraId="64E889F3" w14:textId="77777777" w:rsidTr="00D66A52">
        <w:tc>
          <w:tcPr>
            <w:tcW w:w="9355" w:type="dxa"/>
          </w:tcPr>
          <w:p w14:paraId="75A076A3" w14:textId="031CA636" w:rsidR="001D0BF1" w:rsidRPr="00D95C67" w:rsidRDefault="00D95C67" w:rsidP="001D0BF1">
            <w:pPr>
              <w:pStyle w:val="Heading3"/>
              <w:contextualSpacing w:val="0"/>
              <w:outlineLvl w:val="2"/>
              <w:rPr>
                <w:lang w:val="pt-BR"/>
              </w:rPr>
            </w:pPr>
            <w:r w:rsidRPr="00D95C67">
              <w:rPr>
                <w:lang w:val="pt-BR"/>
              </w:rPr>
              <w:t>Concluído, 2015</w:t>
            </w:r>
          </w:p>
          <w:p w14:paraId="5E2FA562" w14:textId="782D1267" w:rsidR="001E3120" w:rsidRPr="00D95C67" w:rsidRDefault="00D95C67" w:rsidP="00D95C67">
            <w:pPr>
              <w:pStyle w:val="Heading2"/>
              <w:contextualSpacing w:val="0"/>
              <w:outlineLvl w:val="1"/>
              <w:rPr>
                <w:lang w:val="pt-BR"/>
              </w:rPr>
            </w:pPr>
            <w:r w:rsidRPr="00D95C67">
              <w:rPr>
                <w:lang w:val="pt-BR"/>
              </w:rPr>
              <w:t>ensino médio</w:t>
            </w:r>
            <w:r w:rsidR="001D0BF1" w:rsidRPr="00D95C67">
              <w:rPr>
                <w:lang w:val="pt-BR"/>
              </w:rPr>
              <w:t xml:space="preserve">, </w:t>
            </w:r>
            <w:r w:rsidRPr="00D95C67">
              <w:rPr>
                <w:rStyle w:val="SubtleReference"/>
                <w:lang w:val="pt-BR"/>
              </w:rPr>
              <w:t>colégio bandeirantes</w:t>
            </w:r>
          </w:p>
        </w:tc>
      </w:tr>
      <w:tr w:rsidR="00F61DF9" w:rsidRPr="001E0FC9" w14:paraId="0611E16A" w14:textId="77777777" w:rsidTr="00F61DF9">
        <w:tc>
          <w:tcPr>
            <w:tcW w:w="9355" w:type="dxa"/>
            <w:tcMar>
              <w:top w:w="216" w:type="dxa"/>
            </w:tcMar>
          </w:tcPr>
          <w:p w14:paraId="480117F4" w14:textId="13990F9E" w:rsidR="00F61DF9" w:rsidRPr="00D95C67" w:rsidRDefault="00D95C67" w:rsidP="00F61DF9">
            <w:pPr>
              <w:pStyle w:val="Heading3"/>
              <w:contextualSpacing w:val="0"/>
              <w:outlineLvl w:val="2"/>
              <w:rPr>
                <w:lang w:val="pt-BR"/>
              </w:rPr>
            </w:pPr>
            <w:r w:rsidRPr="00D95C67">
              <w:rPr>
                <w:lang w:val="pt-BR"/>
              </w:rPr>
              <w:t>1º semestre</w:t>
            </w:r>
            <w:r w:rsidR="00F61DF9" w:rsidRPr="00D95C67">
              <w:rPr>
                <w:lang w:val="pt-BR"/>
              </w:rPr>
              <w:t xml:space="preserve"> – </w:t>
            </w:r>
            <w:r w:rsidRPr="00D95C67">
              <w:rPr>
                <w:lang w:val="pt-BR"/>
              </w:rPr>
              <w:t>conclusão em 2023</w:t>
            </w:r>
          </w:p>
          <w:p w14:paraId="6D00BBF6" w14:textId="382A3D3E" w:rsidR="00F61DF9" w:rsidRPr="00D95C67" w:rsidRDefault="00D95C67" w:rsidP="00F61DF9">
            <w:pPr>
              <w:pStyle w:val="Heading2"/>
              <w:contextualSpacing w:val="0"/>
              <w:outlineLvl w:val="1"/>
              <w:rPr>
                <w:lang w:val="pt-BR"/>
              </w:rPr>
            </w:pPr>
            <w:r w:rsidRPr="00D95C67">
              <w:rPr>
                <w:lang w:val="pt-BR"/>
              </w:rPr>
              <w:t>ensino técnico</w:t>
            </w:r>
            <w:r w:rsidR="00F61DF9" w:rsidRPr="00D95C67">
              <w:rPr>
                <w:lang w:val="pt-BR"/>
              </w:rPr>
              <w:t xml:space="preserve">, </w:t>
            </w:r>
            <w:r w:rsidRPr="00D95C67">
              <w:rPr>
                <w:rStyle w:val="SubtleReference"/>
                <w:lang w:val="pt-BR"/>
              </w:rPr>
              <w:t>fiap</w:t>
            </w:r>
          </w:p>
          <w:p w14:paraId="200D69A7" w14:textId="4457A5C8" w:rsidR="00D95C67" w:rsidRPr="00D95C67" w:rsidRDefault="00D95C67" w:rsidP="00D95C67">
            <w:pPr>
              <w:rPr>
                <w:lang w:val="pt-BR"/>
              </w:rPr>
            </w:pPr>
            <w:r w:rsidRPr="00D95C67">
              <w:rPr>
                <w:lang w:val="pt-BR"/>
              </w:rPr>
              <w:t xml:space="preserve">Curso </w:t>
            </w:r>
            <w:r w:rsidR="005218AA">
              <w:rPr>
                <w:lang w:val="pt-BR"/>
              </w:rPr>
              <w:t xml:space="preserve">de </w:t>
            </w:r>
            <w:r w:rsidR="00272E2C">
              <w:rPr>
                <w:lang w:val="pt-BR"/>
              </w:rPr>
              <w:t>Sistemas para Internet</w:t>
            </w:r>
          </w:p>
          <w:p w14:paraId="5BA56615" w14:textId="36E8DBE2" w:rsidR="00D95C67" w:rsidRPr="00D95C67" w:rsidRDefault="00D95C67" w:rsidP="00F61DF9">
            <w:pPr>
              <w:rPr>
                <w:lang w:val="pt-BR"/>
              </w:rPr>
            </w:pPr>
          </w:p>
          <w:p w14:paraId="4D5D62A5" w14:textId="3F31CC5A" w:rsidR="00D95C67" w:rsidRPr="00D95C67" w:rsidRDefault="00D95C67" w:rsidP="00D95C67">
            <w:pPr>
              <w:pStyle w:val="Heading3"/>
              <w:contextualSpacing w:val="0"/>
              <w:outlineLvl w:val="2"/>
              <w:rPr>
                <w:lang w:val="pt-BR"/>
              </w:rPr>
            </w:pPr>
            <w:r w:rsidRPr="00D95C67">
              <w:rPr>
                <w:lang w:val="pt-BR"/>
              </w:rPr>
              <w:t>5º semestre – conclusão em 2024</w:t>
            </w:r>
          </w:p>
          <w:p w14:paraId="129E4024" w14:textId="7771CE93" w:rsidR="00D95C67" w:rsidRPr="00D95C67" w:rsidRDefault="00D95C67" w:rsidP="00D95C67">
            <w:pPr>
              <w:pStyle w:val="Heading2"/>
              <w:contextualSpacing w:val="0"/>
              <w:outlineLvl w:val="1"/>
              <w:rPr>
                <w:lang w:val="pt-BR"/>
              </w:rPr>
            </w:pPr>
            <w:r w:rsidRPr="00D95C67">
              <w:rPr>
                <w:lang w:val="pt-BR"/>
              </w:rPr>
              <w:t xml:space="preserve">ensino superior, </w:t>
            </w:r>
            <w:r w:rsidRPr="00D95C67">
              <w:rPr>
                <w:rStyle w:val="SubtleReference"/>
                <w:lang w:val="pt-BR"/>
              </w:rPr>
              <w:t>universidade presbiteriana mackenzie</w:t>
            </w:r>
          </w:p>
          <w:p w14:paraId="5037C1C7" w14:textId="1033FE8B" w:rsidR="00F61DF9" w:rsidRPr="00D95C67" w:rsidRDefault="00D95C67" w:rsidP="00D95C67">
            <w:pPr>
              <w:rPr>
                <w:lang w:val="pt-BR"/>
              </w:rPr>
            </w:pPr>
            <w:r w:rsidRPr="00D95C67">
              <w:rPr>
                <w:lang w:val="pt-BR"/>
              </w:rPr>
              <w:t>Curso de Direit</w:t>
            </w:r>
            <w:r w:rsidR="00272E2C">
              <w:rPr>
                <w:lang w:val="pt-BR"/>
              </w:rPr>
              <w:t>o</w:t>
            </w:r>
          </w:p>
        </w:tc>
      </w:tr>
    </w:tbl>
    <w:p w14:paraId="7701451E" w14:textId="416FEDAC" w:rsidR="00DA59AA" w:rsidRPr="00D95C67" w:rsidRDefault="00D95C67" w:rsidP="0097790C">
      <w:pPr>
        <w:pStyle w:val="Heading1"/>
        <w:rPr>
          <w:lang w:val="pt-BR"/>
        </w:rPr>
      </w:pPr>
      <w:r w:rsidRPr="00D95C67">
        <w:rPr>
          <w:lang w:val="pt-BR"/>
        </w:rPr>
        <w:t>experiencia profissional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1E0FC9" w14:paraId="7257390E" w14:textId="77777777" w:rsidTr="00D66A52">
        <w:tc>
          <w:tcPr>
            <w:tcW w:w="9355" w:type="dxa"/>
          </w:tcPr>
          <w:p w14:paraId="06C59726" w14:textId="2AC1F176" w:rsidR="001D0BF1" w:rsidRPr="00D95C67" w:rsidRDefault="00D95C67" w:rsidP="001D0BF1">
            <w:pPr>
              <w:pStyle w:val="Heading3"/>
              <w:contextualSpacing w:val="0"/>
              <w:outlineLvl w:val="2"/>
              <w:rPr>
                <w:lang w:val="pt-BR"/>
              </w:rPr>
            </w:pPr>
            <w:r w:rsidRPr="00D95C67">
              <w:rPr>
                <w:lang w:val="pt-BR"/>
              </w:rPr>
              <w:t xml:space="preserve">05/2020 - </w:t>
            </w:r>
            <w:r w:rsidR="001D0BF1" w:rsidRPr="00D95C67">
              <w:rPr>
                <w:lang w:val="pt-BR"/>
              </w:rPr>
              <w:t xml:space="preserve"> </w:t>
            </w:r>
            <w:r w:rsidR="00241AD3">
              <w:rPr>
                <w:lang w:val="pt-BR"/>
              </w:rPr>
              <w:t>09/2021</w:t>
            </w:r>
          </w:p>
          <w:p w14:paraId="65443B09" w14:textId="167D8ED4" w:rsidR="001D0BF1" w:rsidRPr="00D95C67" w:rsidRDefault="00D95C67" w:rsidP="001D0BF1">
            <w:pPr>
              <w:pStyle w:val="Heading2"/>
              <w:contextualSpacing w:val="0"/>
              <w:outlineLvl w:val="1"/>
              <w:rPr>
                <w:lang w:val="pt-BR"/>
              </w:rPr>
            </w:pPr>
            <w:r w:rsidRPr="00D95C67">
              <w:rPr>
                <w:lang w:val="pt-BR"/>
              </w:rPr>
              <w:t>assistente administrativo</w:t>
            </w:r>
            <w:r w:rsidR="001D0BF1" w:rsidRPr="00D95C67">
              <w:rPr>
                <w:lang w:val="pt-BR"/>
              </w:rPr>
              <w:t xml:space="preserve">, </w:t>
            </w:r>
            <w:r w:rsidRPr="00D95C67">
              <w:rPr>
                <w:rStyle w:val="SubtleReference"/>
                <w:lang w:val="pt-BR"/>
              </w:rPr>
              <w:t>Bio Balance s.a</w:t>
            </w:r>
          </w:p>
          <w:p w14:paraId="0599A4E3" w14:textId="5627D70A" w:rsidR="007538DC" w:rsidRPr="00D95C67" w:rsidRDefault="00BB662A" w:rsidP="007538D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Pesquisa jurídica e de mercado; organização de documentos e balanços contábeis; diligências</w:t>
            </w:r>
            <w:r w:rsidR="005218AA">
              <w:rPr>
                <w:lang w:val="pt-BR"/>
              </w:rPr>
              <w:t xml:space="preserve"> sobre pessoas físicas e jurídicas</w:t>
            </w:r>
            <w:r>
              <w:rPr>
                <w:lang w:val="pt-BR"/>
              </w:rPr>
              <w:t xml:space="preserve">; regularização junto a Anvisa, </w:t>
            </w:r>
            <w:r w:rsidR="005218AA">
              <w:rPr>
                <w:lang w:val="pt-BR"/>
              </w:rPr>
              <w:t xml:space="preserve">SVS, </w:t>
            </w:r>
            <w:r>
              <w:rPr>
                <w:lang w:val="pt-BR"/>
              </w:rPr>
              <w:t>J</w:t>
            </w:r>
            <w:r w:rsidR="005218AA">
              <w:rPr>
                <w:lang w:val="pt-BR"/>
              </w:rPr>
              <w:t>unta Comercial</w:t>
            </w:r>
            <w:r>
              <w:rPr>
                <w:lang w:val="pt-BR"/>
              </w:rPr>
              <w:t xml:space="preserve"> e prefeitura; </w:t>
            </w:r>
            <w:r w:rsidR="005218AA">
              <w:rPr>
                <w:lang w:val="pt-BR"/>
              </w:rPr>
              <w:t xml:space="preserve">contato com clientes e fornecedores; elaboração de cronogramas, planos de negócio, apresentações, materiais promocionais, documentos jurídicos (contrato, rescisão de contrato, MOU, LOI, NDA, carta de aviso, declaração, procuração); </w:t>
            </w:r>
            <w:r w:rsidR="00F509F0">
              <w:rPr>
                <w:lang w:val="pt-BR"/>
              </w:rPr>
              <w:t xml:space="preserve">administração de carteira de clientes </w:t>
            </w:r>
            <w:r w:rsidR="005218AA">
              <w:rPr>
                <w:lang w:val="pt-BR"/>
              </w:rPr>
              <w:t xml:space="preserve">e outras tarefas administrativas </w:t>
            </w:r>
            <w:r w:rsidR="00F509F0">
              <w:rPr>
                <w:lang w:val="pt-BR"/>
              </w:rPr>
              <w:t>em geral</w:t>
            </w:r>
            <w:r w:rsidR="00B910D7">
              <w:rPr>
                <w:lang w:val="pt-BR"/>
              </w:rPr>
              <w:t>.</w:t>
            </w:r>
          </w:p>
        </w:tc>
      </w:tr>
      <w:tr w:rsidR="00F61DF9" w:rsidRPr="001E0FC9" w14:paraId="7E00183E" w14:textId="77777777" w:rsidTr="00F61DF9">
        <w:tc>
          <w:tcPr>
            <w:tcW w:w="9355" w:type="dxa"/>
            <w:tcMar>
              <w:top w:w="216" w:type="dxa"/>
            </w:tcMar>
          </w:tcPr>
          <w:p w14:paraId="69BFCBF3" w14:textId="6AD6CBF8" w:rsidR="00F61DF9" w:rsidRPr="00D95C67" w:rsidRDefault="00F61DF9" w:rsidP="00F61DF9">
            <w:pPr>
              <w:rPr>
                <w:lang w:val="pt-BR"/>
              </w:rPr>
            </w:pPr>
          </w:p>
        </w:tc>
      </w:tr>
    </w:tbl>
    <w:p w14:paraId="64AF0319" w14:textId="6D53CC1C" w:rsidR="00486277" w:rsidRPr="00D95C67" w:rsidRDefault="00241AD3" w:rsidP="00486277">
      <w:pPr>
        <w:pStyle w:val="Heading1"/>
        <w:rPr>
          <w:lang w:val="pt-BR"/>
        </w:rPr>
      </w:pPr>
      <w:r>
        <w:rPr>
          <w:lang w:val="pt-BR"/>
        </w:rPr>
        <w:t>Habilidades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D95C67" w14:paraId="3D2B2D2F" w14:textId="77777777" w:rsidTr="00CF1A49">
        <w:tc>
          <w:tcPr>
            <w:tcW w:w="4675" w:type="dxa"/>
          </w:tcPr>
          <w:p w14:paraId="2916CA99" w14:textId="6D057694" w:rsidR="001E3120" w:rsidRPr="00D95C67" w:rsidRDefault="00D95C67" w:rsidP="006E1507">
            <w:pPr>
              <w:pStyle w:val="ListBullet"/>
              <w:contextualSpacing w:val="0"/>
              <w:rPr>
                <w:lang w:val="pt-BR"/>
              </w:rPr>
            </w:pPr>
            <w:r>
              <w:rPr>
                <w:lang w:val="pt-BR"/>
              </w:rPr>
              <w:t>Inglês - Avançado</w:t>
            </w:r>
            <w:r w:rsidR="00BB662A">
              <w:rPr>
                <w:lang w:val="pt-BR"/>
              </w:rPr>
              <w:t xml:space="preserve"> </w:t>
            </w:r>
          </w:p>
          <w:p w14:paraId="138EFF99" w14:textId="566050D8" w:rsidR="001F4E6D" w:rsidRDefault="00D95C67" w:rsidP="006E1507">
            <w:pPr>
              <w:pStyle w:val="ListBullet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Francês - Intermediário</w:t>
            </w:r>
          </w:p>
          <w:p w14:paraId="6A67145D" w14:textId="153C6CA9" w:rsidR="00D95C67" w:rsidRPr="00D95C67" w:rsidRDefault="00D95C67" w:rsidP="006E1507">
            <w:pPr>
              <w:pStyle w:val="ListBullet"/>
              <w:contextualSpacing w:val="0"/>
              <w:rPr>
                <w:lang w:val="pt-BR"/>
              </w:rPr>
            </w:pPr>
            <w:r>
              <w:rPr>
                <w:lang w:val="pt-BR"/>
              </w:rPr>
              <w:t>Espanhol - Básico</w:t>
            </w:r>
          </w:p>
        </w:tc>
        <w:tc>
          <w:tcPr>
            <w:tcW w:w="4675" w:type="dxa"/>
            <w:tcMar>
              <w:left w:w="360" w:type="dxa"/>
            </w:tcMar>
          </w:tcPr>
          <w:p w14:paraId="0F852A40" w14:textId="21DC24A3" w:rsidR="003A0632" w:rsidRPr="00D95C67" w:rsidRDefault="00D95C67" w:rsidP="006E1507">
            <w:pPr>
              <w:pStyle w:val="ListBullet"/>
              <w:contextualSpacing w:val="0"/>
              <w:rPr>
                <w:lang w:val="pt-BR"/>
              </w:rPr>
            </w:pPr>
            <w:r>
              <w:rPr>
                <w:lang w:val="pt-BR"/>
              </w:rPr>
              <w:t>MS Office (Word, PPT, Excel</w:t>
            </w:r>
            <w:r w:rsidR="00241AD3">
              <w:rPr>
                <w:lang w:val="pt-BR"/>
              </w:rPr>
              <w:t>, Project</w:t>
            </w:r>
            <w:r w:rsidR="001E0FC9">
              <w:rPr>
                <w:lang w:val="pt-BR"/>
              </w:rPr>
              <w:t>, PowerBI</w:t>
            </w:r>
            <w:bookmarkStart w:id="0" w:name="_GoBack"/>
            <w:bookmarkEnd w:id="0"/>
            <w:r>
              <w:rPr>
                <w:lang w:val="pt-BR"/>
              </w:rPr>
              <w:t>)</w:t>
            </w:r>
          </w:p>
          <w:p w14:paraId="02B29366" w14:textId="61E58FD4" w:rsidR="001E3120" w:rsidRPr="00D95C67" w:rsidRDefault="00241AD3" w:rsidP="006E1507">
            <w:pPr>
              <w:pStyle w:val="ListBullet"/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HTML 5, CSS 3, Python </w:t>
            </w:r>
          </w:p>
          <w:p w14:paraId="17CD61BC" w14:textId="75E50D9B" w:rsidR="001E3120" w:rsidRPr="00D95C67" w:rsidRDefault="001E3120" w:rsidP="00241AD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</w:tbl>
    <w:p w14:paraId="3C714448" w14:textId="4C025738" w:rsidR="00AD782D" w:rsidRPr="00D95C67" w:rsidRDefault="00AD782D" w:rsidP="0062312F">
      <w:pPr>
        <w:pStyle w:val="Heading1"/>
        <w:rPr>
          <w:lang w:val="pt-BR"/>
        </w:rPr>
      </w:pPr>
    </w:p>
    <w:p w14:paraId="605560AF" w14:textId="50417B24" w:rsidR="00B51D1B" w:rsidRPr="00D95C67" w:rsidRDefault="00B51D1B" w:rsidP="006E1507">
      <w:pPr>
        <w:rPr>
          <w:lang w:val="pt-BR"/>
        </w:rPr>
      </w:pPr>
    </w:p>
    <w:sectPr w:rsidR="00B51D1B" w:rsidRPr="00D95C6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2E6B3" w14:textId="77777777" w:rsidR="009135E3" w:rsidRDefault="009135E3" w:rsidP="0068194B">
      <w:r>
        <w:separator/>
      </w:r>
    </w:p>
    <w:p w14:paraId="5CA9534B" w14:textId="77777777" w:rsidR="009135E3" w:rsidRDefault="009135E3"/>
    <w:p w14:paraId="66ED3E28" w14:textId="77777777" w:rsidR="009135E3" w:rsidRDefault="009135E3"/>
  </w:endnote>
  <w:endnote w:type="continuationSeparator" w:id="0">
    <w:p w14:paraId="7BA0F409" w14:textId="77777777" w:rsidR="009135E3" w:rsidRDefault="009135E3" w:rsidP="0068194B">
      <w:r>
        <w:continuationSeparator/>
      </w:r>
    </w:p>
    <w:p w14:paraId="68BEF23B" w14:textId="77777777" w:rsidR="009135E3" w:rsidRDefault="009135E3"/>
    <w:p w14:paraId="005FB01B" w14:textId="77777777" w:rsidR="009135E3" w:rsidRDefault="00913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091F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6DAE" w14:textId="77777777" w:rsidR="009135E3" w:rsidRDefault="009135E3" w:rsidP="0068194B">
      <w:r>
        <w:separator/>
      </w:r>
    </w:p>
    <w:p w14:paraId="71C0B195" w14:textId="77777777" w:rsidR="009135E3" w:rsidRDefault="009135E3"/>
    <w:p w14:paraId="08698743" w14:textId="77777777" w:rsidR="009135E3" w:rsidRDefault="009135E3"/>
  </w:footnote>
  <w:footnote w:type="continuationSeparator" w:id="0">
    <w:p w14:paraId="0C95E789" w14:textId="77777777" w:rsidR="009135E3" w:rsidRDefault="009135E3" w:rsidP="0068194B">
      <w:r>
        <w:continuationSeparator/>
      </w:r>
    </w:p>
    <w:p w14:paraId="6DE02D96" w14:textId="77777777" w:rsidR="009135E3" w:rsidRDefault="009135E3"/>
    <w:p w14:paraId="4C41C3E2" w14:textId="77777777" w:rsidR="009135E3" w:rsidRDefault="00913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D71C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B3FCA1" wp14:editId="6EEF705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20307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68"/>
    <w:rsid w:val="000001EF"/>
    <w:rsid w:val="00007322"/>
    <w:rsid w:val="00007728"/>
    <w:rsid w:val="00024584"/>
    <w:rsid w:val="00024730"/>
    <w:rsid w:val="00055E95"/>
    <w:rsid w:val="00060710"/>
    <w:rsid w:val="0007021F"/>
    <w:rsid w:val="000B2BA5"/>
    <w:rsid w:val="000C24C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FC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AD3"/>
    <w:rsid w:val="00241D8C"/>
    <w:rsid w:val="00241FDB"/>
    <w:rsid w:val="0024720C"/>
    <w:rsid w:val="002617AE"/>
    <w:rsid w:val="002638D0"/>
    <w:rsid w:val="002647D3"/>
    <w:rsid w:val="00272E2C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C6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6B90"/>
    <w:rsid w:val="00510392"/>
    <w:rsid w:val="00513E2A"/>
    <w:rsid w:val="005218AA"/>
    <w:rsid w:val="005455A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2EEB"/>
    <w:rsid w:val="00692703"/>
    <w:rsid w:val="006A1962"/>
    <w:rsid w:val="006B5D48"/>
    <w:rsid w:val="006B7D7B"/>
    <w:rsid w:val="006C1A5E"/>
    <w:rsid w:val="006E0C83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1853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5E3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004A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0D7"/>
    <w:rsid w:val="00BA1546"/>
    <w:rsid w:val="00BB4E51"/>
    <w:rsid w:val="00BB662A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5C6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47C"/>
    <w:rsid w:val="00E14498"/>
    <w:rsid w:val="00E2397A"/>
    <w:rsid w:val="00E254DB"/>
    <w:rsid w:val="00E300FC"/>
    <w:rsid w:val="00E362DB"/>
    <w:rsid w:val="00E46198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09F0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25D6EF"/>
  <w15:chartTrackingRefBased/>
  <w15:docId w15:val="{3AF47DE8-80F8-8444-A4BE-C0F6DBBA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holas/Library/Containers/com.microsoft.Word/Data/Library/Application%20Support/Microsoft/Office/16.0/DTS/Search/%7bDA2CFAB9-E956-EA49-8648-C302B9570458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F5D949173AC54AB5B1D772C938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3A47-2472-B849-A95D-8682C145E482}"/>
      </w:docPartPr>
      <w:docPartBody>
        <w:p w:rsidR="004034E7" w:rsidRDefault="00524513">
          <w:pPr>
            <w:pStyle w:val="ABF5D949173AC54AB5B1D772C938A9A3"/>
          </w:pPr>
          <w:r w:rsidRPr="00CF1A49">
            <w:t>·</w:t>
          </w:r>
        </w:p>
      </w:docPartBody>
    </w:docPart>
    <w:docPart>
      <w:docPartPr>
        <w:name w:val="CF7E2C680B54424989E22A46F9C9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12CA-9F4B-CC43-A6D4-32A93BBA5398}"/>
      </w:docPartPr>
      <w:docPartBody>
        <w:p w:rsidR="007D0D1D" w:rsidRDefault="004034E7" w:rsidP="004034E7">
          <w:pPr>
            <w:pStyle w:val="CF7E2C680B54424989E22A46F9C96F7B"/>
          </w:pPr>
          <w:r w:rsidRPr="00CF1A49">
            <w:t>·</w:t>
          </w:r>
        </w:p>
      </w:docPartBody>
    </w:docPart>
    <w:docPart>
      <w:docPartPr>
        <w:name w:val="515A9E01BAC8384E91F33211BF773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B6377-BEEB-CA42-A56D-DA9B0596ECC8}"/>
      </w:docPartPr>
      <w:docPartBody>
        <w:p w:rsidR="007D0D1D" w:rsidRDefault="004034E7" w:rsidP="004034E7">
          <w:pPr>
            <w:pStyle w:val="515A9E01BAC8384E91F33211BF77329F"/>
          </w:pPr>
          <w:r w:rsidRPr="00CF1A49">
            <w:t>·</w:t>
          </w:r>
        </w:p>
      </w:docPartBody>
    </w:docPart>
    <w:docPart>
      <w:docPartPr>
        <w:name w:val="5AC8307F3B7CE14A933CE121EFE6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B2E4-F114-4F46-A006-1C9B2EF983BA}"/>
      </w:docPartPr>
      <w:docPartBody>
        <w:p w:rsidR="00EE5099" w:rsidRDefault="007D0D1D" w:rsidP="007D0D1D">
          <w:pPr>
            <w:pStyle w:val="5AC8307F3B7CE14A933CE121EFE6232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13"/>
    <w:rsid w:val="00252305"/>
    <w:rsid w:val="004034E7"/>
    <w:rsid w:val="00524513"/>
    <w:rsid w:val="006A15BD"/>
    <w:rsid w:val="007D0D1D"/>
    <w:rsid w:val="00927F8C"/>
    <w:rsid w:val="00B85CBC"/>
    <w:rsid w:val="00CF76F1"/>
    <w:rsid w:val="00E910D3"/>
    <w:rsid w:val="00EE5099"/>
    <w:rsid w:val="00F2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2FB2C5CC46746BB765E6CFE4D3A31">
    <w:name w:val="6042FB2C5CC46746BB765E6CFE4D3A3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2DB0F0152D1940B4208106BE406E0F">
    <w:name w:val="DC2DB0F0152D1940B4208106BE406E0F"/>
  </w:style>
  <w:style w:type="paragraph" w:customStyle="1" w:styleId="196F5BE7B5B7C84D8E58002DD5693921">
    <w:name w:val="196F5BE7B5B7C84D8E58002DD5693921"/>
  </w:style>
  <w:style w:type="paragraph" w:customStyle="1" w:styleId="A5AECC206ED75F4AB3DB3CA5EC74DE47">
    <w:name w:val="A5AECC206ED75F4AB3DB3CA5EC74DE47"/>
  </w:style>
  <w:style w:type="paragraph" w:customStyle="1" w:styleId="939F2F75B65E7B4299B3A9E18D39631E">
    <w:name w:val="939F2F75B65E7B4299B3A9E18D39631E"/>
  </w:style>
  <w:style w:type="paragraph" w:customStyle="1" w:styleId="7AA10E30668D58419B0814AF02BE5CD0">
    <w:name w:val="7AA10E30668D58419B0814AF02BE5CD0"/>
  </w:style>
  <w:style w:type="paragraph" w:customStyle="1" w:styleId="ABF5D949173AC54AB5B1D772C938A9A3">
    <w:name w:val="ABF5D949173AC54AB5B1D772C938A9A3"/>
  </w:style>
  <w:style w:type="paragraph" w:customStyle="1" w:styleId="952E21BA76755A4691550FB7CAA5C62C">
    <w:name w:val="952E21BA76755A4691550FB7CAA5C62C"/>
  </w:style>
  <w:style w:type="paragraph" w:customStyle="1" w:styleId="371116D012EFFB45901D86EE92F4ADC2">
    <w:name w:val="371116D012EFFB45901D86EE92F4ADC2"/>
  </w:style>
  <w:style w:type="paragraph" w:customStyle="1" w:styleId="2C6EE21E9609C14AB00A0AF2E474FAF8">
    <w:name w:val="2C6EE21E9609C14AB00A0AF2E474FAF8"/>
  </w:style>
  <w:style w:type="paragraph" w:customStyle="1" w:styleId="DC14F4B5C7859840900BF244D04DAC01">
    <w:name w:val="DC14F4B5C7859840900BF244D04DAC01"/>
  </w:style>
  <w:style w:type="paragraph" w:customStyle="1" w:styleId="2208E98F83A2FD4F8598AE5639EA0FA0">
    <w:name w:val="2208E98F83A2FD4F8598AE5639EA0FA0"/>
  </w:style>
  <w:style w:type="paragraph" w:customStyle="1" w:styleId="679F53642E51C24A9E4C072A0E6EE8E0">
    <w:name w:val="679F53642E51C24A9E4C072A0E6EE8E0"/>
  </w:style>
  <w:style w:type="paragraph" w:customStyle="1" w:styleId="D2698D64396C09488E5EC453DD018CB9">
    <w:name w:val="D2698D64396C09488E5EC453DD018CB9"/>
  </w:style>
  <w:style w:type="paragraph" w:customStyle="1" w:styleId="0D674DFEEAE9B64E8386F5B74FB13D89">
    <w:name w:val="0D674DFEEAE9B64E8386F5B74FB13D89"/>
  </w:style>
  <w:style w:type="character" w:styleId="SubtleReference">
    <w:name w:val="Subtle Reference"/>
    <w:basedOn w:val="DefaultParagraphFont"/>
    <w:uiPriority w:val="10"/>
    <w:qFormat/>
    <w:rsid w:val="004034E7"/>
    <w:rPr>
      <w:b/>
      <w:caps w:val="0"/>
      <w:smallCaps/>
      <w:color w:val="595959" w:themeColor="text1" w:themeTint="A6"/>
    </w:rPr>
  </w:style>
  <w:style w:type="paragraph" w:customStyle="1" w:styleId="434C23CDED86EF4F80A1E23A2AE44CC4">
    <w:name w:val="434C23CDED86EF4F80A1E23A2AE44CC4"/>
  </w:style>
  <w:style w:type="paragraph" w:customStyle="1" w:styleId="45E53684CCD3D545BC7E6D1226473D7F">
    <w:name w:val="45E53684CCD3D545BC7E6D1226473D7F"/>
  </w:style>
  <w:style w:type="paragraph" w:customStyle="1" w:styleId="69E0AA0028A2B4439C25FA4816159057">
    <w:name w:val="69E0AA0028A2B4439C25FA4816159057"/>
  </w:style>
  <w:style w:type="paragraph" w:customStyle="1" w:styleId="E658489DF415964494BEBD8EE57A3BE4">
    <w:name w:val="E658489DF415964494BEBD8EE57A3BE4"/>
  </w:style>
  <w:style w:type="paragraph" w:customStyle="1" w:styleId="F0C9565604CB99479E4B3625AE9DBA7B">
    <w:name w:val="F0C9565604CB99479E4B3625AE9DBA7B"/>
  </w:style>
  <w:style w:type="paragraph" w:customStyle="1" w:styleId="A78FA90BC3ADAE4E8EBBDF922F1F9660">
    <w:name w:val="A78FA90BC3ADAE4E8EBBDF922F1F9660"/>
  </w:style>
  <w:style w:type="paragraph" w:customStyle="1" w:styleId="23B1BB9D80571D4F9C05AF33F46956BC">
    <w:name w:val="23B1BB9D80571D4F9C05AF33F46956BC"/>
  </w:style>
  <w:style w:type="paragraph" w:customStyle="1" w:styleId="A17A4C25D1093244993872688ACB78FD">
    <w:name w:val="A17A4C25D1093244993872688ACB78FD"/>
  </w:style>
  <w:style w:type="paragraph" w:customStyle="1" w:styleId="E9BF03AE2F128A47821BB648086A261B">
    <w:name w:val="E9BF03AE2F128A47821BB648086A261B"/>
  </w:style>
  <w:style w:type="paragraph" w:customStyle="1" w:styleId="FD2F354E9C202F459E9ACA8CCE1233CB">
    <w:name w:val="FD2F354E9C202F459E9ACA8CCE1233CB"/>
  </w:style>
  <w:style w:type="paragraph" w:customStyle="1" w:styleId="954E274BDE0BCC4ABC01471DBBD2C322">
    <w:name w:val="954E274BDE0BCC4ABC01471DBBD2C322"/>
  </w:style>
  <w:style w:type="paragraph" w:customStyle="1" w:styleId="73B3AE9A755C3B4BBC6A2B6850AB2A4B">
    <w:name w:val="73B3AE9A755C3B4BBC6A2B6850AB2A4B"/>
  </w:style>
  <w:style w:type="paragraph" w:customStyle="1" w:styleId="4929ACB1478C2D43AED780797D0627E8">
    <w:name w:val="4929ACB1478C2D43AED780797D0627E8"/>
  </w:style>
  <w:style w:type="paragraph" w:customStyle="1" w:styleId="F688F9E8587B8149ACC98A01CF1844C8">
    <w:name w:val="F688F9E8587B8149ACC98A01CF1844C8"/>
  </w:style>
  <w:style w:type="paragraph" w:customStyle="1" w:styleId="D84855AD8474B140862080BCE6934016">
    <w:name w:val="D84855AD8474B140862080BCE6934016"/>
  </w:style>
  <w:style w:type="paragraph" w:customStyle="1" w:styleId="C15C35687F7A3440B6EBA11E3D613A1E">
    <w:name w:val="C15C35687F7A3440B6EBA11E3D613A1E"/>
  </w:style>
  <w:style w:type="paragraph" w:customStyle="1" w:styleId="3C2D3DE80CDB6F45846657A5EFB45BA4">
    <w:name w:val="3C2D3DE80CDB6F45846657A5EFB45BA4"/>
  </w:style>
  <w:style w:type="paragraph" w:customStyle="1" w:styleId="BAD45CB5B08A8745B7CDD7C06A2B9A35">
    <w:name w:val="BAD45CB5B08A8745B7CDD7C06A2B9A35"/>
  </w:style>
  <w:style w:type="paragraph" w:customStyle="1" w:styleId="26616229382D8C4696530BB134AB3553">
    <w:name w:val="26616229382D8C4696530BB134AB3553"/>
  </w:style>
  <w:style w:type="paragraph" w:customStyle="1" w:styleId="AC661B761E9AA143A832509BF62400FF">
    <w:name w:val="AC661B761E9AA143A832509BF62400FF"/>
  </w:style>
  <w:style w:type="paragraph" w:customStyle="1" w:styleId="C83718DA8154FF449D71F14D9687CFA8">
    <w:name w:val="C83718DA8154FF449D71F14D9687CFA8"/>
  </w:style>
  <w:style w:type="paragraph" w:customStyle="1" w:styleId="2BD2366E5FBF7B4E880890C86CA09BB1">
    <w:name w:val="2BD2366E5FBF7B4E880890C86CA09BB1"/>
  </w:style>
  <w:style w:type="paragraph" w:customStyle="1" w:styleId="235603A32AF77E45BB487835DB8C3EA5">
    <w:name w:val="235603A32AF77E45BB487835DB8C3EA5"/>
  </w:style>
  <w:style w:type="paragraph" w:customStyle="1" w:styleId="331D753EFF18A14BAC8936A198862A37">
    <w:name w:val="331D753EFF18A14BAC8936A198862A37"/>
  </w:style>
  <w:style w:type="paragraph" w:customStyle="1" w:styleId="788BF16FFC498048A6A222C534CA9218">
    <w:name w:val="788BF16FFC498048A6A222C534CA9218"/>
  </w:style>
  <w:style w:type="paragraph" w:customStyle="1" w:styleId="E975DB460C16B04FAEE6DFB92497571F">
    <w:name w:val="E975DB460C16B04FAEE6DFB92497571F"/>
  </w:style>
  <w:style w:type="paragraph" w:customStyle="1" w:styleId="CF7E2C680B54424989E22A46F9C96F7B">
    <w:name w:val="CF7E2C680B54424989E22A46F9C96F7B"/>
    <w:rsid w:val="004034E7"/>
  </w:style>
  <w:style w:type="paragraph" w:customStyle="1" w:styleId="515A9E01BAC8384E91F33211BF77329F">
    <w:name w:val="515A9E01BAC8384E91F33211BF77329F"/>
    <w:rsid w:val="004034E7"/>
  </w:style>
  <w:style w:type="paragraph" w:customStyle="1" w:styleId="D0D7BA7D9C179E48804FED66904E7CCF">
    <w:name w:val="D0D7BA7D9C179E48804FED66904E7CCF"/>
    <w:rsid w:val="004034E7"/>
  </w:style>
  <w:style w:type="paragraph" w:customStyle="1" w:styleId="6D028812A7581A4EBDA03D7C63CD9E23">
    <w:name w:val="6D028812A7581A4EBDA03D7C63CD9E23"/>
    <w:rsid w:val="004034E7"/>
  </w:style>
  <w:style w:type="paragraph" w:customStyle="1" w:styleId="A88191877AD8FB42A67E563454240CFC">
    <w:name w:val="A88191877AD8FB42A67E563454240CFC"/>
    <w:rsid w:val="004034E7"/>
  </w:style>
  <w:style w:type="paragraph" w:customStyle="1" w:styleId="7D00EA7AA7FDBD4FBF75BBF0CC65BA8A">
    <w:name w:val="7D00EA7AA7FDBD4FBF75BBF0CC65BA8A"/>
    <w:rsid w:val="004034E7"/>
  </w:style>
  <w:style w:type="paragraph" w:customStyle="1" w:styleId="2BB26435ECB2C3458D9033897411345B">
    <w:name w:val="2BB26435ECB2C3458D9033897411345B"/>
    <w:rsid w:val="004034E7"/>
  </w:style>
  <w:style w:type="paragraph" w:customStyle="1" w:styleId="0832C23754B2D94C8F137F4AB99B8B48">
    <w:name w:val="0832C23754B2D94C8F137F4AB99B8B48"/>
    <w:rsid w:val="004034E7"/>
  </w:style>
  <w:style w:type="paragraph" w:customStyle="1" w:styleId="5AC8307F3B7CE14A933CE121EFE6232E">
    <w:name w:val="5AC8307F3B7CE14A933CE121EFE6232E"/>
    <w:rsid w:val="007D0D1D"/>
  </w:style>
  <w:style w:type="paragraph" w:customStyle="1" w:styleId="F9CA884A425EB34C8C8E00D110A3A12F">
    <w:name w:val="F9CA884A425EB34C8C8E00D110A3A12F"/>
    <w:rsid w:val="00EE5099"/>
  </w:style>
  <w:style w:type="paragraph" w:customStyle="1" w:styleId="04AA34D671FC494D8A33E8E87E73D877">
    <w:name w:val="04AA34D671FC494D8A33E8E87E73D877"/>
    <w:rsid w:val="00EE5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{DA2CFAB9-E956-EA49-8648-C302B9570458}tf16402488.dotx</Template>
  <TotalTime>44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Bertani</dc:creator>
  <cp:keywords/>
  <dc:description/>
  <cp:lastModifiedBy>Nicholas Bertani</cp:lastModifiedBy>
  <cp:revision>12</cp:revision>
  <dcterms:created xsi:type="dcterms:W3CDTF">2021-07-28T12:56:00Z</dcterms:created>
  <dcterms:modified xsi:type="dcterms:W3CDTF">2021-09-07T00:53:00Z</dcterms:modified>
  <cp:category/>
</cp:coreProperties>
</file>